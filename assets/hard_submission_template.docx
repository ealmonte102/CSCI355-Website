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2FBB" w14:textId="5CBE1C71" w:rsidR="00FD2C6A" w:rsidRPr="00FD2C6A" w:rsidRDefault="00FC486C" w:rsidP="00FC486C">
      <w:pPr>
        <w:tabs>
          <w:tab w:val="left" w:pos="7301"/>
        </w:tabs>
      </w:pPr>
      <w:bookmarkStart w:id="0" w:name="_GoBack"/>
      <w:bookmarkEnd w:id="0"/>
      <w:r>
        <w:tab/>
      </w:r>
    </w:p>
    <w:sectPr w:rsidR="00FD2C6A" w:rsidRPr="00FD2C6A" w:rsidSect="007D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480A5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3A41B0"/>
    <w:multiLevelType w:val="multilevel"/>
    <w:tmpl w:val="F3BAC06C"/>
    <w:styleLink w:val="AlgorithmSteps"/>
    <w:lvl w:ilvl="0">
      <w:start w:val="1"/>
      <w:numFmt w:val="decimal"/>
      <w:suff w:val="space"/>
      <w:lvlText w:val="Step %1)"/>
      <w:lvlJc w:val="left"/>
      <w:pPr>
        <w:ind w:left="360" w:hanging="360"/>
      </w:pPr>
      <w:rPr>
        <w:rFonts w:ascii="Garamond" w:hAnsi="Garamond" w:hint="default"/>
        <w:sz w:val="20"/>
      </w:rPr>
    </w:lvl>
    <w:lvl w:ilvl="1">
      <w:start w:val="1"/>
      <w:numFmt w:val="decimal"/>
      <w:suff w:val="space"/>
      <w:lvlText w:val="%1.%2)"/>
      <w:lvlJc w:val="left"/>
      <w:pPr>
        <w:ind w:left="720" w:firstLine="0"/>
      </w:pPr>
      <w:rPr>
        <w:rFonts w:ascii="Garamond" w:hAnsi="Garamond" w:hint="default"/>
        <w:sz w:val="20"/>
      </w:rPr>
    </w:lvl>
    <w:lvl w:ilvl="2">
      <w:start w:val="1"/>
      <w:numFmt w:val="decimal"/>
      <w:suff w:val="space"/>
      <w:lvlText w:val="%1.%2.%3)"/>
      <w:lvlJc w:val="left"/>
      <w:pPr>
        <w:ind w:left="1080" w:firstLine="360"/>
      </w:pPr>
      <w:rPr>
        <w:rFonts w:ascii="Garamond" w:hAnsi="Garamond" w:hint="default"/>
        <w:sz w:val="20"/>
      </w:rPr>
    </w:lvl>
    <w:lvl w:ilvl="3">
      <w:start w:val="1"/>
      <w:numFmt w:val="decimal"/>
      <w:suff w:val="space"/>
      <w:lvlText w:val="%1.%2.%3.%4)"/>
      <w:lvlJc w:val="left"/>
      <w:pPr>
        <w:ind w:left="1440" w:firstLine="360"/>
      </w:pPr>
      <w:rPr>
        <w:rFonts w:ascii="Garamond" w:hAnsi="Garamond" w:hint="default"/>
        <w:sz w:val="20"/>
      </w:rPr>
    </w:lvl>
    <w:lvl w:ilvl="4">
      <w:start w:val="1"/>
      <w:numFmt w:val="decimal"/>
      <w:suff w:val="space"/>
      <w:lvlText w:val="%1.%2.%3.%4.%5)"/>
      <w:lvlJc w:val="left"/>
      <w:pPr>
        <w:ind w:left="1800" w:firstLine="360"/>
      </w:pPr>
      <w:rPr>
        <w:rFonts w:ascii="Garamond" w:hAnsi="Garamond" w:hint="default"/>
        <w:sz w:val="20"/>
      </w:rPr>
    </w:lvl>
    <w:lvl w:ilvl="5">
      <w:start w:val="1"/>
      <w:numFmt w:val="decimal"/>
      <w:suff w:val="space"/>
      <w:lvlText w:val=" %1.%2.%3.%4.%5.%6)"/>
      <w:lvlJc w:val="left"/>
      <w:pPr>
        <w:ind w:left="2160" w:firstLine="360"/>
      </w:pPr>
      <w:rPr>
        <w:rFonts w:ascii="Garamond" w:hAnsi="Garamond" w:hint="default"/>
        <w:sz w:val="20"/>
      </w:rPr>
    </w:lvl>
    <w:lvl w:ilvl="6">
      <w:start w:val="1"/>
      <w:numFmt w:val="none"/>
      <w:suff w:val="space"/>
      <w:lvlText w:val=""/>
      <w:lvlJc w:val="left"/>
      <w:pPr>
        <w:ind w:left="2520" w:firstLine="360"/>
      </w:pPr>
      <w:rPr>
        <w:rFonts w:ascii="Garamond" w:hAnsi="Garamond" w:hint="default"/>
        <w:sz w:val="20"/>
      </w:rPr>
    </w:lvl>
    <w:lvl w:ilvl="7">
      <w:start w:val="1"/>
      <w:numFmt w:val="none"/>
      <w:suff w:val="space"/>
      <w:lvlText w:val=""/>
      <w:lvlJc w:val="left"/>
      <w:pPr>
        <w:ind w:left="2880" w:firstLine="360"/>
      </w:pPr>
      <w:rPr>
        <w:rFonts w:ascii="Garamond" w:hAnsi="Garamond" w:hint="default"/>
      </w:rPr>
    </w:lvl>
    <w:lvl w:ilvl="8">
      <w:start w:val="1"/>
      <w:numFmt w:val="none"/>
      <w:suff w:val="space"/>
      <w:lvlText w:val=""/>
      <w:lvlJc w:val="left"/>
      <w:pPr>
        <w:ind w:left="3240" w:firstLine="360"/>
      </w:pPr>
      <w:rPr>
        <w:rFonts w:ascii="Garamond" w:hAnsi="Garamond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19"/>
    <w:rsid w:val="000006CE"/>
    <w:rsid w:val="000705B7"/>
    <w:rsid w:val="000A4082"/>
    <w:rsid w:val="00184C14"/>
    <w:rsid w:val="001B2AA2"/>
    <w:rsid w:val="001D06CB"/>
    <w:rsid w:val="001F04BC"/>
    <w:rsid w:val="00204F98"/>
    <w:rsid w:val="00205ED9"/>
    <w:rsid w:val="002270B5"/>
    <w:rsid w:val="002F1CFD"/>
    <w:rsid w:val="00316129"/>
    <w:rsid w:val="003374C7"/>
    <w:rsid w:val="003722EE"/>
    <w:rsid w:val="003D31AC"/>
    <w:rsid w:val="003E6C19"/>
    <w:rsid w:val="003F4618"/>
    <w:rsid w:val="004012A7"/>
    <w:rsid w:val="004D02E4"/>
    <w:rsid w:val="004D1BC5"/>
    <w:rsid w:val="00540323"/>
    <w:rsid w:val="00574514"/>
    <w:rsid w:val="005C0929"/>
    <w:rsid w:val="005C11C4"/>
    <w:rsid w:val="005F4ADB"/>
    <w:rsid w:val="00631853"/>
    <w:rsid w:val="00647A68"/>
    <w:rsid w:val="0065041A"/>
    <w:rsid w:val="006638F6"/>
    <w:rsid w:val="00673666"/>
    <w:rsid w:val="006E46A6"/>
    <w:rsid w:val="006F2E0F"/>
    <w:rsid w:val="00741E7C"/>
    <w:rsid w:val="007663D4"/>
    <w:rsid w:val="007961CD"/>
    <w:rsid w:val="007D6572"/>
    <w:rsid w:val="00912665"/>
    <w:rsid w:val="00971514"/>
    <w:rsid w:val="009D17FE"/>
    <w:rsid w:val="009F060E"/>
    <w:rsid w:val="00A40ADF"/>
    <w:rsid w:val="00A42953"/>
    <w:rsid w:val="00B14686"/>
    <w:rsid w:val="00B31FBB"/>
    <w:rsid w:val="00B751A1"/>
    <w:rsid w:val="00BB2F2F"/>
    <w:rsid w:val="00C31577"/>
    <w:rsid w:val="00C65844"/>
    <w:rsid w:val="00C85A5A"/>
    <w:rsid w:val="00CF17A5"/>
    <w:rsid w:val="00D8358C"/>
    <w:rsid w:val="00DD1F01"/>
    <w:rsid w:val="00DE191B"/>
    <w:rsid w:val="00E06975"/>
    <w:rsid w:val="00E1778F"/>
    <w:rsid w:val="00E45C76"/>
    <w:rsid w:val="00E72DA4"/>
    <w:rsid w:val="00E959F1"/>
    <w:rsid w:val="00F27641"/>
    <w:rsid w:val="00F4038A"/>
    <w:rsid w:val="00FC32B1"/>
    <w:rsid w:val="00FC486C"/>
    <w:rsid w:val="00FD2C6A"/>
    <w:rsid w:val="00F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6662"/>
  <w15:chartTrackingRefBased/>
  <w15:docId w15:val="{B6B228B8-AFED-1743-AE0A-A3B69175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8F"/>
    <w:rPr>
      <w:rFonts w:ascii="Garamond" w:hAnsi="Garamond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1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1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1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1C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1C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1C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1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006CE"/>
  </w:style>
  <w:style w:type="character" w:customStyle="1" w:styleId="Heading1Char">
    <w:name w:val="Heading 1 Char"/>
    <w:basedOn w:val="DefaultParagraphFont"/>
    <w:link w:val="Heading1"/>
    <w:uiPriority w:val="9"/>
    <w:rsid w:val="000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31853"/>
  </w:style>
  <w:style w:type="paragraph" w:customStyle="1" w:styleId="CSCI323OutputInputSourceBody">
    <w:name w:val="CSCI 323 Output/Input/Source Body"/>
    <w:basedOn w:val="Normal"/>
    <w:qFormat/>
    <w:rsid w:val="00E1778F"/>
    <w:rPr>
      <w:sz w:val="16"/>
    </w:rPr>
  </w:style>
  <w:style w:type="paragraph" w:customStyle="1" w:styleId="CSCI323SectionHeading">
    <w:name w:val="CSCI 323 Section Heading"/>
    <w:basedOn w:val="Heading1"/>
    <w:next w:val="CSCI323OutputInputSourceBody"/>
    <w:link w:val="CSCI323SectionHeadingChar"/>
    <w:qFormat/>
    <w:rsid w:val="005F4ADB"/>
    <w:pPr>
      <w:spacing w:before="120"/>
      <w:jc w:val="center"/>
    </w:pPr>
    <w:rPr>
      <w:rFonts w:ascii="Garamond" w:hAnsi="Garamond"/>
      <w:u w:val="single"/>
    </w:rPr>
  </w:style>
  <w:style w:type="character" w:customStyle="1" w:styleId="CSCI323SectionHeadingChar">
    <w:name w:val="CSCI 323 Section Heading Char"/>
    <w:basedOn w:val="Heading1Char"/>
    <w:link w:val="CSCI323SectionHeading"/>
    <w:rsid w:val="005F4ADB"/>
    <w:rPr>
      <w:rFonts w:ascii="Garamond" w:eastAsiaTheme="majorEastAsia" w:hAnsi="Garamond" w:cstheme="majorBidi"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E72DA4"/>
    <w:pPr>
      <w:ind w:left="720"/>
      <w:contextualSpacing/>
    </w:pPr>
  </w:style>
  <w:style w:type="paragraph" w:customStyle="1" w:styleId="CSCI323SectionHeading2">
    <w:name w:val="CSCI 323 Section Heading 2"/>
    <w:basedOn w:val="CSCI323SectionHeading"/>
    <w:next w:val="CSCI323OutputInputSourceBody"/>
    <w:qFormat/>
    <w:rsid w:val="005C092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120"/>
    </w:pPr>
    <w:rPr>
      <w:color w:val="767171" w:themeColor="background2" w:themeShade="80"/>
      <w:sz w:val="28"/>
      <w:u w:val="none"/>
    </w:rPr>
  </w:style>
  <w:style w:type="paragraph" w:customStyle="1" w:styleId="DueDate">
    <w:name w:val="Due Date"/>
    <w:basedOn w:val="Normal"/>
    <w:link w:val="DueDateChar"/>
    <w:qFormat/>
    <w:rsid w:val="003F4618"/>
    <w:rPr>
      <w:rFonts w:cs="Consolas"/>
      <w:color w:val="4472C4" w:themeColor="accent1"/>
    </w:rPr>
  </w:style>
  <w:style w:type="character" w:customStyle="1" w:styleId="DueDateChar">
    <w:name w:val="Due Date Char"/>
    <w:basedOn w:val="DefaultParagraphFont"/>
    <w:link w:val="DueDate"/>
    <w:rsid w:val="003F4618"/>
    <w:rPr>
      <w:rFonts w:ascii="Garamond" w:hAnsi="Garamond" w:cs="Consolas"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lt">
    <w:name w:val="alt"/>
    <w:basedOn w:val="Normal"/>
    <w:rsid w:val="002F1C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ing">
    <w:name w:val="string"/>
    <w:basedOn w:val="DefaultParagraphFont"/>
    <w:rsid w:val="002F1CFD"/>
  </w:style>
  <w:style w:type="character" w:customStyle="1" w:styleId="keyword">
    <w:name w:val="keyword"/>
    <w:basedOn w:val="DefaultParagraphFont"/>
    <w:rsid w:val="002F1CFD"/>
  </w:style>
  <w:style w:type="paragraph" w:customStyle="1" w:styleId="SourceCode1">
    <w:name w:val="Source Code 1"/>
    <w:basedOn w:val="ListNumber"/>
    <w:next w:val="SourceCode2"/>
    <w:qFormat/>
    <w:rsid w:val="00E1778F"/>
    <w:pPr>
      <w:pBdr>
        <w:left w:val="single" w:sz="24" w:space="4" w:color="A8D08D" w:themeColor="accent6" w:themeTint="99"/>
      </w:pBdr>
    </w:pPr>
    <w:rPr>
      <w:sz w:val="16"/>
    </w:rPr>
  </w:style>
  <w:style w:type="paragraph" w:styleId="ListNumber">
    <w:name w:val="List Number"/>
    <w:basedOn w:val="Normal"/>
    <w:uiPriority w:val="99"/>
    <w:semiHidden/>
    <w:unhideWhenUsed/>
    <w:rsid w:val="002F1CFD"/>
    <w:pPr>
      <w:numPr>
        <w:numId w:val="1"/>
      </w:numPr>
      <w:contextualSpacing/>
    </w:pPr>
  </w:style>
  <w:style w:type="paragraph" w:customStyle="1" w:styleId="SourceCode2">
    <w:name w:val="Source Code 2"/>
    <w:basedOn w:val="SourceCode1"/>
    <w:next w:val="SourceCode1"/>
    <w:qFormat/>
    <w:rsid w:val="006E46A6"/>
    <w:pPr>
      <w:shd w:val="clear" w:color="auto" w:fill="F2F2F2" w:themeFill="background1" w:themeFillShade="F2"/>
    </w:pPr>
  </w:style>
  <w:style w:type="numbering" w:customStyle="1" w:styleId="AlgorithmSteps">
    <w:name w:val="Algorithm Steps"/>
    <w:basedOn w:val="NoList"/>
    <w:uiPriority w:val="99"/>
    <w:rsid w:val="00647A6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vanalmonte/Library/Group%20Containers/UBF8T346G9.Office/User%20Content.localized/Templates.localized/CSCI_323_Proje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0B5B1-D9E6-744E-BA23-C061A0D7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CSCI_323_Project_Template.dotx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Almonte</dc:creator>
  <cp:keywords/>
  <dc:description/>
  <cp:lastModifiedBy>Evan Almonte</cp:lastModifiedBy>
  <cp:revision>20</cp:revision>
  <dcterms:created xsi:type="dcterms:W3CDTF">2019-04-02T16:05:00Z</dcterms:created>
  <dcterms:modified xsi:type="dcterms:W3CDTF">2019-04-13T02:06:00Z</dcterms:modified>
</cp:coreProperties>
</file>